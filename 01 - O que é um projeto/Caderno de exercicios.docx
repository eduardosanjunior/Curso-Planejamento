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8"/>
          </w:tblGrid>
          <w:tr w:rsidR="002048E6" w:rsidTr="00897F0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placeholder>
                  <w:docPart w:val="2AE49193BB534C53870E62A9BB4843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78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UP!</w:t>
                    </w:r>
                  </w:p>
                </w:tc>
              </w:sdtContent>
            </w:sdt>
          </w:tr>
          <w:tr w:rsidR="002048E6" w:rsidTr="00897F0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478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placeholder>
                    <w:docPart w:val="6B2F3844E0824B43A250F3BAA1D35F07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048E6" w:rsidRPr="003D7016" w:rsidRDefault="00006381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>
                      <w:rPr>
                        <w:color w:val="000000" w:themeColor="text1"/>
                        <w:sz w:val="32"/>
                        <w:lang w:val="pt-BR"/>
                      </w:rPr>
                      <w:t>Caderno de Exercícios – Módulo 01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placeholder>
                    <w:docPart w:val="32E9E9BE88534AD38C7E3DB9F526A1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48E6" w:rsidRPr="00897F04" w:rsidRDefault="003A7850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>
                      <w:rPr>
                        <w:color w:val="76923C" w:themeColor="accent3" w:themeShade="BF"/>
                        <w:sz w:val="28"/>
                        <w:lang w:val="pt-BR"/>
                      </w:rPr>
                      <w:t>Eduardo Junior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:rsidR="002048E6" w:rsidRDefault="002048E6"/>
        <w:p w:rsidR="002048E6" w:rsidRDefault="002048E6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8973"/>
          </w:tblGrid>
          <w:tr w:rsidR="002048E6" w:rsidTr="00006381">
            <w:trPr>
              <w:trHeight w:val="751"/>
            </w:trPr>
            <w:tc>
              <w:tcPr>
                <w:tcW w:w="0" w:type="auto"/>
              </w:tcPr>
              <w:p w:rsidR="002048E6" w:rsidRPr="00006381" w:rsidRDefault="002048E6" w:rsidP="00006381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8"/>
                      <w:szCs w:val="28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06381" w:rsidRPr="00006381">
                      <w:rPr>
                        <w:b/>
                        <w:bCs/>
                        <w:caps/>
                        <w:sz w:val="28"/>
                        <w:szCs w:val="28"/>
                        <w:lang w:val="pt-BR"/>
                      </w:rPr>
                      <w:t xml:space="preserve">o que é um projeto e como criar </w:t>
                    </w:r>
                    <w:r w:rsidR="00006381">
                      <w:rPr>
                        <w:b/>
                        <w:bCs/>
                        <w:caps/>
                        <w:sz w:val="28"/>
                        <w:szCs w:val="28"/>
                        <w:lang w:val="pt-BR"/>
                      </w:rPr>
                      <w:t xml:space="preserve">novas oportunidades com </w:t>
                    </w:r>
                    <w:r w:rsidR="00006381" w:rsidRPr="00006381">
                      <w:rPr>
                        <w:b/>
                        <w:bCs/>
                        <w:caps/>
                        <w:sz w:val="28"/>
                        <w:szCs w:val="28"/>
                        <w:lang w:val="pt-BR"/>
                      </w:rPr>
                      <w:t>ele</w:t>
                    </w:r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2048E6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048E6" w:rsidRPr="002048E6" w:rsidRDefault="002048E6" w:rsidP="00006381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 w:rsidRPr="003D7016">
                      <w:rPr>
                        <w:color w:val="808080" w:themeColor="background1" w:themeShade="80"/>
                        <w:lang w:val="pt-BR"/>
                      </w:rPr>
                      <w:t xml:space="preserve">Este documento </w:t>
                    </w:r>
                    <w:r w:rsidR="00006381">
                      <w:rPr>
                        <w:color w:val="808080" w:themeColor="background1" w:themeShade="80"/>
                        <w:lang w:val="pt-BR"/>
                      </w:rPr>
                      <w:t xml:space="preserve">contém os exercícios definidos para o Módulo 01 do curso </w:t>
                    </w:r>
                    <w:proofErr w:type="spellStart"/>
                    <w:r w:rsidR="00006381">
                      <w:rPr>
                        <w:color w:val="808080" w:themeColor="background1" w:themeShade="80"/>
                        <w:lang w:val="pt-BR"/>
                      </w:rPr>
                      <w:t>Proj</w:t>
                    </w:r>
                    <w:proofErr w:type="spellEnd"/>
                    <w:r w:rsidR="00006381">
                      <w:rPr>
                        <w:color w:val="808080" w:themeColor="background1" w:themeShade="80"/>
                        <w:lang w:val="pt-BR"/>
                      </w:rPr>
                      <w:t xml:space="preserve"> UP!.</w:t>
                    </w:r>
                  </w:p>
                </w:tc>
              </w:sdtContent>
            </w:sdt>
          </w:tr>
        </w:tbl>
        <w:p w:rsidR="002048E6" w:rsidRDefault="002048E6"/>
        <w:p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:rsidR="00DB4077" w:rsidRDefault="00DB4077" w:rsidP="00DB4077">
      <w:pPr>
        <w:pStyle w:val="Ttulo3"/>
        <w:rPr>
          <w:rFonts w:ascii="Calibri" w:eastAsiaTheme="minorHAnsi" w:hAnsi="Calibri" w:cstheme="minorBidi"/>
          <w:b w:val="0"/>
          <w:bCs w:val="0"/>
          <w:color w:val="auto"/>
          <w:sz w:val="22"/>
        </w:rPr>
      </w:pPr>
    </w:p>
    <w:p w:rsidR="00E32B45" w:rsidRPr="00E32B45" w:rsidRDefault="00E32B45" w:rsidP="00E32B45"/>
    <w:p w:rsidR="00E32B45" w:rsidRPr="00E32B45" w:rsidRDefault="00E32B45" w:rsidP="00E32B45"/>
    <w:p w:rsidR="00006381" w:rsidRDefault="00006381" w:rsidP="00006381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t>“</w:t>
      </w:r>
      <w:r w:rsidRPr="00006381">
        <w:rPr>
          <w:sz w:val="24"/>
        </w:rPr>
        <w:t>Um projeto é qualquer empreendimento temporário e que gera um produto, serviço ou resultado que é único</w:t>
      </w:r>
      <w:r>
        <w:rPr>
          <w:sz w:val="24"/>
        </w:rPr>
        <w:t>”</w:t>
      </w:r>
      <w:r w:rsidRPr="00006381">
        <w:rPr>
          <w:sz w:val="24"/>
        </w:rPr>
        <w:t>.</w:t>
      </w:r>
    </w:p>
    <w:p w:rsidR="00006381" w:rsidRDefault="00006381" w:rsidP="00006381">
      <w:pPr>
        <w:pStyle w:val="PargrafodaLista"/>
        <w:ind w:left="360"/>
        <w:rPr>
          <w:sz w:val="24"/>
        </w:rPr>
      </w:pPr>
    </w:p>
    <w:p w:rsidR="00E32B45" w:rsidRPr="00EA734F" w:rsidRDefault="00EA734F" w:rsidP="00006381">
      <w:pPr>
        <w:pStyle w:val="PargrafodaLista"/>
        <w:ind w:left="360"/>
        <w:rPr>
          <w:color w:val="31849B" w:themeColor="accent5" w:themeShade="BF"/>
          <w:sz w:val="24"/>
        </w:rPr>
      </w:pPr>
      <w:proofErr w:type="gramStart"/>
      <w:r>
        <w:rPr>
          <w:color w:val="31849B" w:themeColor="accent5" w:themeShade="BF"/>
          <w:sz w:val="24"/>
        </w:rPr>
        <w:t>[</w:t>
      </w:r>
      <w:r w:rsidR="00006381" w:rsidRPr="00EA734F">
        <w:rPr>
          <w:color w:val="31849B" w:themeColor="accent5" w:themeShade="BF"/>
          <w:sz w:val="24"/>
        </w:rPr>
        <w:t>Parece</w:t>
      </w:r>
      <w:proofErr w:type="gramEnd"/>
      <w:r w:rsidR="00006381" w:rsidRPr="00EA734F">
        <w:rPr>
          <w:color w:val="31849B" w:themeColor="accent5" w:themeShade="BF"/>
          <w:sz w:val="24"/>
        </w:rPr>
        <w:t xml:space="preserve"> simples, mas é muito importante que você absorva este entendimento neste início de curso, pois, com o tempo, você passará a enxergar e identificar muitas coisas na sua vida que antes não eram tratadas por você como sendo um projeto. </w:t>
      </w:r>
      <w:r w:rsidRPr="00EA734F">
        <w:rPr>
          <w:color w:val="31849B" w:themeColor="accent5" w:themeShade="BF"/>
          <w:sz w:val="24"/>
        </w:rPr>
        <w:t>Agora</w:t>
      </w:r>
      <w:r w:rsidR="0083325A">
        <w:rPr>
          <w:color w:val="31849B" w:themeColor="accent5" w:themeShade="BF"/>
          <w:sz w:val="24"/>
        </w:rPr>
        <w:t>,</w:t>
      </w:r>
      <w:r w:rsidRPr="00EA734F">
        <w:rPr>
          <w:color w:val="31849B" w:themeColor="accent5" w:themeShade="BF"/>
          <w:sz w:val="24"/>
        </w:rPr>
        <w:t xml:space="preserve"> </w:t>
      </w:r>
      <w:r>
        <w:rPr>
          <w:color w:val="31849B" w:themeColor="accent5" w:themeShade="BF"/>
          <w:sz w:val="24"/>
        </w:rPr>
        <w:t xml:space="preserve">estas coisas </w:t>
      </w:r>
      <w:r w:rsidRPr="00EA734F">
        <w:rPr>
          <w:color w:val="31849B" w:themeColor="accent5" w:themeShade="BF"/>
          <w:sz w:val="24"/>
        </w:rPr>
        <w:t>não apenas serão</w:t>
      </w:r>
      <w:r>
        <w:rPr>
          <w:color w:val="31849B" w:themeColor="accent5" w:themeShade="BF"/>
          <w:sz w:val="24"/>
        </w:rPr>
        <w:t xml:space="preserve"> identificadas</w:t>
      </w:r>
      <w:r w:rsidRPr="00EA734F">
        <w:rPr>
          <w:color w:val="31849B" w:themeColor="accent5" w:themeShade="BF"/>
          <w:sz w:val="24"/>
        </w:rPr>
        <w:t xml:space="preserve">, como também você aplicará sobre elas os conhecimentos e técnicas que aprenderá a partir do próximo </w:t>
      </w:r>
      <w:proofErr w:type="gramStart"/>
      <w:r w:rsidRPr="00EA734F">
        <w:rPr>
          <w:color w:val="31849B" w:themeColor="accent5" w:themeShade="BF"/>
          <w:sz w:val="24"/>
        </w:rPr>
        <w:t>módulo.</w:t>
      </w:r>
      <w:r>
        <w:rPr>
          <w:color w:val="31849B" w:themeColor="accent5" w:themeShade="BF"/>
          <w:sz w:val="24"/>
        </w:rPr>
        <w:t>]</w:t>
      </w:r>
      <w:proofErr w:type="gramEnd"/>
    </w:p>
    <w:p w:rsidR="00E32B45" w:rsidRDefault="00E32B45" w:rsidP="00E32B45"/>
    <w:p w:rsidR="00EA734F" w:rsidRPr="00EA734F" w:rsidRDefault="0083325A" w:rsidP="00E32B45">
      <w:r>
        <w:t>E</w:t>
      </w:r>
      <w:r w:rsidR="00EA734F">
        <w:t xml:space="preserve">ste nosso primeiro exercício será simples. Você irá </w:t>
      </w:r>
      <w:r>
        <w:t xml:space="preserve">tentar </w:t>
      </w:r>
      <w:r w:rsidR="00EA734F">
        <w:t xml:space="preserve">identificar pelo menos </w:t>
      </w:r>
      <w:r>
        <w:t>10</w:t>
      </w:r>
      <w:r w:rsidR="00EA734F">
        <w:t xml:space="preserve"> projetos </w:t>
      </w:r>
      <w:r>
        <w:t xml:space="preserve">(que você considere relevantes) </w:t>
      </w:r>
      <w:r w:rsidR="00EA734F">
        <w:t xml:space="preserve">com os quais já tenha trabalhado </w:t>
      </w:r>
      <w:r>
        <w:t>durante a sua vida e preencher a tabela abaixo.</w:t>
      </w:r>
    </w:p>
    <w:p w:rsidR="0083325A" w:rsidRDefault="0083325A" w:rsidP="00E32B45"/>
    <w:p w:rsidR="0083325A" w:rsidRDefault="0083325A" w:rsidP="00E32B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83325A" w:rsidTr="0083325A">
        <w:tc>
          <w:tcPr>
            <w:tcW w:w="4360" w:type="dxa"/>
            <w:shd w:val="clear" w:color="auto" w:fill="1F497D" w:themeFill="text2"/>
          </w:tcPr>
          <w:p w:rsidR="0083325A" w:rsidRPr="0083325A" w:rsidRDefault="0083325A" w:rsidP="0083325A">
            <w:pPr>
              <w:jc w:val="center"/>
              <w:rPr>
                <w:color w:val="FFFFFF" w:themeColor="background1"/>
                <w:sz w:val="28"/>
              </w:rPr>
            </w:pPr>
            <w:proofErr w:type="spellStart"/>
            <w:r w:rsidRPr="0083325A">
              <w:rPr>
                <w:color w:val="FFFFFF" w:themeColor="background1"/>
                <w:sz w:val="28"/>
              </w:rPr>
              <w:t>Tìtulo</w:t>
            </w:r>
            <w:proofErr w:type="spellEnd"/>
            <w:r w:rsidRPr="0083325A">
              <w:rPr>
                <w:color w:val="FFFFFF" w:themeColor="background1"/>
                <w:sz w:val="28"/>
              </w:rPr>
              <w:t xml:space="preserve"> do projeto</w:t>
            </w:r>
          </w:p>
        </w:tc>
        <w:tc>
          <w:tcPr>
            <w:tcW w:w="4360" w:type="dxa"/>
            <w:shd w:val="clear" w:color="auto" w:fill="1F497D" w:themeFill="text2"/>
          </w:tcPr>
          <w:p w:rsidR="0083325A" w:rsidRPr="0083325A" w:rsidRDefault="0083325A" w:rsidP="0083325A">
            <w:pPr>
              <w:jc w:val="center"/>
              <w:rPr>
                <w:color w:val="FFFFFF" w:themeColor="background1"/>
                <w:sz w:val="28"/>
              </w:rPr>
            </w:pPr>
            <w:r w:rsidRPr="0083325A">
              <w:rPr>
                <w:color w:val="FFFFFF" w:themeColor="background1"/>
                <w:sz w:val="28"/>
              </w:rPr>
              <w:t>Objetivo</w:t>
            </w:r>
          </w:p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420A43" w:rsidP="00E32B45">
            <w:r>
              <w:t>Obra</w:t>
            </w:r>
          </w:p>
        </w:tc>
        <w:tc>
          <w:tcPr>
            <w:tcW w:w="4360" w:type="dxa"/>
          </w:tcPr>
          <w:p w:rsidR="0083325A" w:rsidRDefault="00420A43" w:rsidP="00E32B45">
            <w:r>
              <w:t>Casa</w:t>
            </w:r>
          </w:p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420A43" w:rsidP="00E32B45">
            <w:r>
              <w:t>Realizar uma prova</w:t>
            </w:r>
          </w:p>
        </w:tc>
        <w:tc>
          <w:tcPr>
            <w:tcW w:w="4360" w:type="dxa"/>
          </w:tcPr>
          <w:p w:rsidR="0083325A" w:rsidRDefault="00420A43" w:rsidP="00E32B45">
            <w:r>
              <w:t>Obter uma nota boa / aprovação na matéria</w:t>
            </w:r>
          </w:p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420A43" w:rsidP="00E32B45">
            <w:r>
              <w:t>Assistir curso de planejamento</w:t>
            </w:r>
          </w:p>
        </w:tc>
        <w:tc>
          <w:tcPr>
            <w:tcW w:w="4360" w:type="dxa"/>
          </w:tcPr>
          <w:p w:rsidR="0083325A" w:rsidRDefault="00420A43" w:rsidP="00E32B45">
            <w:r>
              <w:t>Torna-se um responsável pelo planejamento</w:t>
            </w:r>
          </w:p>
          <w:p w:rsidR="00420A43" w:rsidRDefault="00420A43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420A43" w:rsidP="00E32B45">
            <w:r>
              <w:t>Cozinhar</w:t>
            </w:r>
          </w:p>
        </w:tc>
        <w:tc>
          <w:tcPr>
            <w:tcW w:w="4360" w:type="dxa"/>
          </w:tcPr>
          <w:p w:rsidR="0083325A" w:rsidRDefault="00420A43" w:rsidP="00E32B45">
            <w:r>
              <w:t>Ter uma refeição</w:t>
            </w:r>
          </w:p>
          <w:p w:rsidR="00420A43" w:rsidRDefault="00420A43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420A43" w:rsidP="00E32B45">
            <w:r>
              <w:t>Ler sobre determinado assunto</w:t>
            </w:r>
          </w:p>
        </w:tc>
        <w:tc>
          <w:tcPr>
            <w:tcW w:w="4360" w:type="dxa"/>
          </w:tcPr>
          <w:p w:rsidR="0083325A" w:rsidRDefault="00420A43" w:rsidP="00E32B45">
            <w:r>
              <w:t>Ter conhecimento</w:t>
            </w:r>
          </w:p>
          <w:p w:rsidR="00420A43" w:rsidRDefault="00420A43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83325A" w:rsidP="00E32B45">
            <w:bookmarkStart w:id="0" w:name="_GoBack"/>
            <w:bookmarkEnd w:id="0"/>
          </w:p>
        </w:tc>
        <w:tc>
          <w:tcPr>
            <w:tcW w:w="4360" w:type="dxa"/>
          </w:tcPr>
          <w:p w:rsidR="0083325A" w:rsidRDefault="0083325A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83325A" w:rsidP="00E32B45"/>
        </w:tc>
        <w:tc>
          <w:tcPr>
            <w:tcW w:w="4360" w:type="dxa"/>
          </w:tcPr>
          <w:p w:rsidR="0083325A" w:rsidRDefault="0083325A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83325A" w:rsidP="00E32B45"/>
        </w:tc>
        <w:tc>
          <w:tcPr>
            <w:tcW w:w="4360" w:type="dxa"/>
          </w:tcPr>
          <w:p w:rsidR="0083325A" w:rsidRDefault="0083325A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83325A" w:rsidP="00E32B45"/>
        </w:tc>
        <w:tc>
          <w:tcPr>
            <w:tcW w:w="4360" w:type="dxa"/>
          </w:tcPr>
          <w:p w:rsidR="0083325A" w:rsidRDefault="0083325A" w:rsidP="00E32B45"/>
        </w:tc>
      </w:tr>
      <w:tr w:rsidR="0083325A" w:rsidTr="0083325A">
        <w:trPr>
          <w:trHeight w:val="432"/>
        </w:trPr>
        <w:tc>
          <w:tcPr>
            <w:tcW w:w="4360" w:type="dxa"/>
          </w:tcPr>
          <w:p w:rsidR="0083325A" w:rsidRDefault="0083325A" w:rsidP="00E32B45"/>
        </w:tc>
        <w:tc>
          <w:tcPr>
            <w:tcW w:w="4360" w:type="dxa"/>
          </w:tcPr>
          <w:p w:rsidR="0083325A" w:rsidRDefault="0083325A" w:rsidP="00E32B45"/>
        </w:tc>
      </w:tr>
    </w:tbl>
    <w:p w:rsidR="0083325A" w:rsidRPr="00E32B45" w:rsidRDefault="0083325A" w:rsidP="00E32B45">
      <w:pPr>
        <w:sectPr w:rsidR="0083325A" w:rsidRPr="00E32B45" w:rsidSect="00BA5B7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843C9" w:rsidRDefault="008843C9" w:rsidP="00006381">
      <w:pPr>
        <w:pStyle w:val="Ttulo1"/>
      </w:pPr>
    </w:p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B19" w:rsidRDefault="00105B19" w:rsidP="005E1593">
      <w:r>
        <w:separator/>
      </w:r>
    </w:p>
  </w:endnote>
  <w:endnote w:type="continuationSeparator" w:id="0">
    <w:p w:rsidR="00105B19" w:rsidRDefault="00105B1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43130E" w:rsidRPr="006419CA" w:rsidTr="00BB133F">
      <w:trPr>
        <w:jc w:val="center"/>
      </w:trPr>
      <w:tc>
        <w:tcPr>
          <w:tcW w:w="3930" w:type="dxa"/>
          <w:vAlign w:val="center"/>
        </w:tcPr>
        <w:p w:rsidR="0043130E" w:rsidRPr="006419CA" w:rsidRDefault="0043130E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43130E" w:rsidRPr="006419CA" w:rsidRDefault="0043130E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20A4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20A4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3130E" w:rsidRPr="006419CA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7367767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:rsidR="0043130E" w:rsidRPr="006419CA" w:rsidRDefault="00006381" w:rsidP="001B6179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>
                <w:rPr>
                  <w:color w:val="244061" w:themeColor="accent1" w:themeShade="80"/>
                  <w:lang w:val="en-US"/>
                </w:rPr>
                <w:t>Caderno</w:t>
              </w:r>
              <w:proofErr w:type="spellEnd"/>
              <w:r>
                <w:rPr>
                  <w:color w:val="244061" w:themeColor="accent1" w:themeShade="80"/>
                  <w:lang w:val="en-US"/>
                </w:rPr>
                <w:t xml:space="preserve"> de </w:t>
              </w:r>
              <w:proofErr w:type="spellStart"/>
              <w:r>
                <w:rPr>
                  <w:color w:val="244061" w:themeColor="accent1" w:themeShade="80"/>
                  <w:lang w:val="en-US"/>
                </w:rPr>
                <w:t>Exercícios</w:t>
              </w:r>
              <w:proofErr w:type="spellEnd"/>
              <w:r>
                <w:rPr>
                  <w:color w:val="244061" w:themeColor="accent1" w:themeShade="80"/>
                  <w:lang w:val="en-US"/>
                </w:rPr>
                <w:t xml:space="preserve"> – </w:t>
              </w:r>
              <w:proofErr w:type="spellStart"/>
              <w:r>
                <w:rPr>
                  <w:color w:val="244061" w:themeColor="accent1" w:themeShade="80"/>
                  <w:lang w:val="en-US"/>
                </w:rPr>
                <w:t>Módulo</w:t>
              </w:r>
              <w:proofErr w:type="spellEnd"/>
              <w:r>
                <w:rPr>
                  <w:color w:val="244061" w:themeColor="accent1" w:themeShade="80"/>
                  <w:lang w:val="en-US"/>
                </w:rPr>
                <w:t xml:space="preserve"> 01</w:t>
              </w:r>
            </w:p>
          </w:tc>
        </w:sdtContent>
      </w:sdt>
      <w:tc>
        <w:tcPr>
          <w:tcW w:w="5302" w:type="dxa"/>
          <w:vAlign w:val="center"/>
        </w:tcPr>
        <w:p w:rsidR="0043130E" w:rsidRPr="006419CA" w:rsidRDefault="0043130E" w:rsidP="001133B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43130E" w:rsidRPr="006419CA" w:rsidRDefault="0043130E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B19" w:rsidRDefault="00105B19" w:rsidP="005E1593">
      <w:r>
        <w:separator/>
      </w:r>
    </w:p>
  </w:footnote>
  <w:footnote w:type="continuationSeparator" w:id="0">
    <w:p w:rsidR="00105B19" w:rsidRDefault="00105B1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43130E" w:rsidRPr="00AD691F" w:rsidTr="00BB133F">
      <w:trPr>
        <w:trHeight w:val="567"/>
        <w:jc w:val="center"/>
      </w:trPr>
      <w:tc>
        <w:tcPr>
          <w:tcW w:w="6492" w:type="dxa"/>
          <w:vAlign w:val="center"/>
        </w:tcPr>
        <w:p w:rsidR="0043130E" w:rsidRPr="00CB61EC" w:rsidRDefault="00006381" w:rsidP="005E1593">
          <w:pPr>
            <w:pStyle w:val="Cabealho"/>
            <w:rPr>
              <w:sz w:val="22"/>
            </w:rPr>
          </w:pPr>
          <w:proofErr w:type="spellStart"/>
          <w:r>
            <w:t>Proj</w:t>
          </w:r>
          <w:proofErr w:type="spellEnd"/>
          <w:r>
            <w:t xml:space="preserve"> UP!</w:t>
          </w:r>
        </w:p>
      </w:tc>
      <w:tc>
        <w:tcPr>
          <w:tcW w:w="1956" w:type="dxa"/>
          <w:vMerge w:val="restart"/>
          <w:vAlign w:val="center"/>
        </w:tcPr>
        <w:p w:rsidR="0043130E" w:rsidRPr="00AD691F" w:rsidRDefault="0043130E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545049E2" wp14:editId="272F4C87">
                <wp:extent cx="1114425" cy="645860"/>
                <wp:effectExtent l="0" t="0" r="0" b="1905"/>
                <wp:docPr id="2" name="Imagem 2" descr="C:\Users\Gustavo Farias\Google Drive\Voce Gerente\Marketing e Publicidade\Logomarca\Você Gerente - sem G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ustavo Farias\Google Drive\Voce Gerente\Marketing e Publicidade\Logomarca\Você Gerente - sem G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4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3130E" w:rsidRPr="00A10908" w:rsidTr="00BB133F">
      <w:trPr>
        <w:trHeight w:val="567"/>
        <w:jc w:val="center"/>
      </w:trPr>
      <w:tc>
        <w:tcPr>
          <w:tcW w:w="6492" w:type="dxa"/>
          <w:vAlign w:val="center"/>
        </w:tcPr>
        <w:p w:rsidR="0043130E" w:rsidRPr="00CB61EC" w:rsidRDefault="00006381" w:rsidP="00006381">
          <w:pPr>
            <w:pStyle w:val="Cabealho"/>
            <w:rPr>
              <w:sz w:val="22"/>
            </w:rPr>
          </w:pPr>
          <w:r>
            <w:rPr>
              <w:sz w:val="22"/>
            </w:rPr>
            <w:t>Caderno de Exercício - Módulo 01</w:t>
          </w:r>
        </w:p>
      </w:tc>
      <w:tc>
        <w:tcPr>
          <w:tcW w:w="1956" w:type="dxa"/>
          <w:vMerge/>
          <w:vAlign w:val="center"/>
        </w:tcPr>
        <w:p w:rsidR="0043130E" w:rsidRPr="00A10908" w:rsidRDefault="0043130E" w:rsidP="004E1C7A">
          <w:pPr>
            <w:pStyle w:val="Cabealho"/>
            <w:rPr>
              <w:b/>
            </w:rPr>
          </w:pPr>
        </w:p>
      </w:tc>
    </w:tr>
  </w:tbl>
  <w:p w:rsidR="0043130E" w:rsidRDefault="004313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13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1C"/>
    <w:rsid w:val="000002DC"/>
    <w:rsid w:val="00006381"/>
    <w:rsid w:val="0001115C"/>
    <w:rsid w:val="00011687"/>
    <w:rsid w:val="000213ED"/>
    <w:rsid w:val="0003556B"/>
    <w:rsid w:val="0004260E"/>
    <w:rsid w:val="00043937"/>
    <w:rsid w:val="00053C3B"/>
    <w:rsid w:val="00057A96"/>
    <w:rsid w:val="00062B25"/>
    <w:rsid w:val="00072709"/>
    <w:rsid w:val="000A04E8"/>
    <w:rsid w:val="000A30C1"/>
    <w:rsid w:val="000A4053"/>
    <w:rsid w:val="000C279F"/>
    <w:rsid w:val="000C33DE"/>
    <w:rsid w:val="000E2853"/>
    <w:rsid w:val="000E550A"/>
    <w:rsid w:val="000E6E2D"/>
    <w:rsid w:val="000E7D97"/>
    <w:rsid w:val="000E7EE9"/>
    <w:rsid w:val="000F2EE1"/>
    <w:rsid w:val="00105B19"/>
    <w:rsid w:val="00105FFE"/>
    <w:rsid w:val="001133B3"/>
    <w:rsid w:val="00117B12"/>
    <w:rsid w:val="00132299"/>
    <w:rsid w:val="00143A0B"/>
    <w:rsid w:val="0015010C"/>
    <w:rsid w:val="001656FD"/>
    <w:rsid w:val="00171612"/>
    <w:rsid w:val="00173708"/>
    <w:rsid w:val="00186E05"/>
    <w:rsid w:val="001B6179"/>
    <w:rsid w:val="001C225E"/>
    <w:rsid w:val="001D497F"/>
    <w:rsid w:val="001F3D30"/>
    <w:rsid w:val="001F7427"/>
    <w:rsid w:val="00204393"/>
    <w:rsid w:val="002048E6"/>
    <w:rsid w:val="00216AFC"/>
    <w:rsid w:val="00245EF3"/>
    <w:rsid w:val="00247D89"/>
    <w:rsid w:val="00274187"/>
    <w:rsid w:val="0029354A"/>
    <w:rsid w:val="002953EA"/>
    <w:rsid w:val="00296C20"/>
    <w:rsid w:val="002A7C58"/>
    <w:rsid w:val="002B582F"/>
    <w:rsid w:val="002D31AB"/>
    <w:rsid w:val="002F0AD1"/>
    <w:rsid w:val="00302078"/>
    <w:rsid w:val="003023E6"/>
    <w:rsid w:val="0031176D"/>
    <w:rsid w:val="00326680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A7850"/>
    <w:rsid w:val="003C2A00"/>
    <w:rsid w:val="003D377B"/>
    <w:rsid w:val="003D7016"/>
    <w:rsid w:val="004021ED"/>
    <w:rsid w:val="00420A43"/>
    <w:rsid w:val="0042609D"/>
    <w:rsid w:val="0043130E"/>
    <w:rsid w:val="00435755"/>
    <w:rsid w:val="0045197C"/>
    <w:rsid w:val="0045550E"/>
    <w:rsid w:val="004573DA"/>
    <w:rsid w:val="00457867"/>
    <w:rsid w:val="00463035"/>
    <w:rsid w:val="00474D4B"/>
    <w:rsid w:val="00476E73"/>
    <w:rsid w:val="004B2855"/>
    <w:rsid w:val="004B60F1"/>
    <w:rsid w:val="004D2286"/>
    <w:rsid w:val="004D7D41"/>
    <w:rsid w:val="004E1C7A"/>
    <w:rsid w:val="004F1047"/>
    <w:rsid w:val="004F5F48"/>
    <w:rsid w:val="004F7D39"/>
    <w:rsid w:val="00502E1C"/>
    <w:rsid w:val="00504496"/>
    <w:rsid w:val="00510026"/>
    <w:rsid w:val="005165BF"/>
    <w:rsid w:val="00547E48"/>
    <w:rsid w:val="00550B4C"/>
    <w:rsid w:val="005546E1"/>
    <w:rsid w:val="0055540E"/>
    <w:rsid w:val="005B012D"/>
    <w:rsid w:val="005B23A4"/>
    <w:rsid w:val="005B3788"/>
    <w:rsid w:val="005C313C"/>
    <w:rsid w:val="005D283A"/>
    <w:rsid w:val="005D52A9"/>
    <w:rsid w:val="005E1593"/>
    <w:rsid w:val="005F487B"/>
    <w:rsid w:val="00603ACD"/>
    <w:rsid w:val="00613C9A"/>
    <w:rsid w:val="00627160"/>
    <w:rsid w:val="006419CA"/>
    <w:rsid w:val="0065035A"/>
    <w:rsid w:val="006571E0"/>
    <w:rsid w:val="00660506"/>
    <w:rsid w:val="00663704"/>
    <w:rsid w:val="006661BC"/>
    <w:rsid w:val="00672E9D"/>
    <w:rsid w:val="006A1A9F"/>
    <w:rsid w:val="006A233C"/>
    <w:rsid w:val="006C4F33"/>
    <w:rsid w:val="006D221D"/>
    <w:rsid w:val="006D5767"/>
    <w:rsid w:val="006E2260"/>
    <w:rsid w:val="006E5060"/>
    <w:rsid w:val="006E7B67"/>
    <w:rsid w:val="00701D0E"/>
    <w:rsid w:val="00714374"/>
    <w:rsid w:val="00731D11"/>
    <w:rsid w:val="00740D7E"/>
    <w:rsid w:val="00743E89"/>
    <w:rsid w:val="00745142"/>
    <w:rsid w:val="00767313"/>
    <w:rsid w:val="0077017E"/>
    <w:rsid w:val="0078103A"/>
    <w:rsid w:val="00795700"/>
    <w:rsid w:val="007A054B"/>
    <w:rsid w:val="007A677E"/>
    <w:rsid w:val="007A7021"/>
    <w:rsid w:val="007B11C1"/>
    <w:rsid w:val="007B60B5"/>
    <w:rsid w:val="007C308C"/>
    <w:rsid w:val="007C70EF"/>
    <w:rsid w:val="007F699A"/>
    <w:rsid w:val="00816A1B"/>
    <w:rsid w:val="00824B73"/>
    <w:rsid w:val="0083093E"/>
    <w:rsid w:val="0083325A"/>
    <w:rsid w:val="00834BBA"/>
    <w:rsid w:val="00842903"/>
    <w:rsid w:val="00852842"/>
    <w:rsid w:val="00871E89"/>
    <w:rsid w:val="008743BE"/>
    <w:rsid w:val="008843C9"/>
    <w:rsid w:val="00890B1B"/>
    <w:rsid w:val="00897F04"/>
    <w:rsid w:val="008C17B3"/>
    <w:rsid w:val="008C29AB"/>
    <w:rsid w:val="008D511B"/>
    <w:rsid w:val="008F224A"/>
    <w:rsid w:val="009102B2"/>
    <w:rsid w:val="0095233A"/>
    <w:rsid w:val="00953B74"/>
    <w:rsid w:val="00974D37"/>
    <w:rsid w:val="00980543"/>
    <w:rsid w:val="00983BDA"/>
    <w:rsid w:val="009A64F9"/>
    <w:rsid w:val="009B2712"/>
    <w:rsid w:val="009E08E6"/>
    <w:rsid w:val="009E1BFD"/>
    <w:rsid w:val="009F47FB"/>
    <w:rsid w:val="00A465E4"/>
    <w:rsid w:val="00A6523D"/>
    <w:rsid w:val="00AA391B"/>
    <w:rsid w:val="00AB3D75"/>
    <w:rsid w:val="00AC543E"/>
    <w:rsid w:val="00AD001B"/>
    <w:rsid w:val="00AE1992"/>
    <w:rsid w:val="00AE258F"/>
    <w:rsid w:val="00AE4A6E"/>
    <w:rsid w:val="00AF00BC"/>
    <w:rsid w:val="00AF1054"/>
    <w:rsid w:val="00AF15FC"/>
    <w:rsid w:val="00AF402A"/>
    <w:rsid w:val="00B11F30"/>
    <w:rsid w:val="00B171F3"/>
    <w:rsid w:val="00B4015A"/>
    <w:rsid w:val="00B55881"/>
    <w:rsid w:val="00BA5B7D"/>
    <w:rsid w:val="00BB133F"/>
    <w:rsid w:val="00BB61ED"/>
    <w:rsid w:val="00BC0BB1"/>
    <w:rsid w:val="00BE24C9"/>
    <w:rsid w:val="00C04F7E"/>
    <w:rsid w:val="00C079D6"/>
    <w:rsid w:val="00C211D8"/>
    <w:rsid w:val="00C213AD"/>
    <w:rsid w:val="00C52528"/>
    <w:rsid w:val="00C677B0"/>
    <w:rsid w:val="00C712B6"/>
    <w:rsid w:val="00C76277"/>
    <w:rsid w:val="00C90A01"/>
    <w:rsid w:val="00CA145A"/>
    <w:rsid w:val="00CA71BC"/>
    <w:rsid w:val="00CB5A52"/>
    <w:rsid w:val="00CB61EC"/>
    <w:rsid w:val="00CD2388"/>
    <w:rsid w:val="00CD281C"/>
    <w:rsid w:val="00CE081F"/>
    <w:rsid w:val="00CE2B3B"/>
    <w:rsid w:val="00D054FD"/>
    <w:rsid w:val="00D14F70"/>
    <w:rsid w:val="00D150F6"/>
    <w:rsid w:val="00D21C0D"/>
    <w:rsid w:val="00D27626"/>
    <w:rsid w:val="00D31B0C"/>
    <w:rsid w:val="00D37957"/>
    <w:rsid w:val="00D7454F"/>
    <w:rsid w:val="00D757C8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7A03"/>
    <w:rsid w:val="00E077FA"/>
    <w:rsid w:val="00E13743"/>
    <w:rsid w:val="00E13BEA"/>
    <w:rsid w:val="00E271E2"/>
    <w:rsid w:val="00E32B45"/>
    <w:rsid w:val="00E34C15"/>
    <w:rsid w:val="00E559BD"/>
    <w:rsid w:val="00E70CD7"/>
    <w:rsid w:val="00E835C9"/>
    <w:rsid w:val="00E86E9F"/>
    <w:rsid w:val="00EA734F"/>
    <w:rsid w:val="00EB2A52"/>
    <w:rsid w:val="00EF4970"/>
    <w:rsid w:val="00EF6F11"/>
    <w:rsid w:val="00F06B71"/>
    <w:rsid w:val="00F116EA"/>
    <w:rsid w:val="00F210E2"/>
    <w:rsid w:val="00F2388D"/>
    <w:rsid w:val="00F33F58"/>
    <w:rsid w:val="00F62656"/>
    <w:rsid w:val="00F951C6"/>
    <w:rsid w:val="00F9712F"/>
    <w:rsid w:val="00F97FED"/>
    <w:rsid w:val="00FA6708"/>
    <w:rsid w:val="00FB0DB7"/>
    <w:rsid w:val="00FB2FDF"/>
    <w:rsid w:val="00FB3506"/>
    <w:rsid w:val="00FB5A09"/>
    <w:rsid w:val="00FC2077"/>
    <w:rsid w:val="00FD1850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1A841"/>
  <w15:docId w15:val="{B51D89CC-158E-4E37-9D25-A12BBA7B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E49193BB534C53870E62A9BB4843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730B2E-4C98-451C-8B43-6C431321EEFA}"/>
      </w:docPartPr>
      <w:docPartBody>
        <w:p w:rsidR="00350D7F" w:rsidRDefault="00B15E0C" w:rsidP="00B15E0C">
          <w:pPr>
            <w:pStyle w:val="2AE49193BB534C53870E62A9BB4843E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pt-BR"/>
            </w:rPr>
            <w:t>[Ano]</w:t>
          </w:r>
        </w:p>
      </w:docPartBody>
    </w:docPart>
    <w:docPart>
      <w:docPartPr>
        <w:name w:val="6B2F3844E0824B43A250F3BAA1D35F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6129B-6A3D-45EA-B642-B62D1840942A}"/>
      </w:docPartPr>
      <w:docPartBody>
        <w:p w:rsidR="00350D7F" w:rsidRDefault="00B15E0C" w:rsidP="00B15E0C">
          <w:pPr>
            <w:pStyle w:val="6B2F3844E0824B43A250F3BAA1D35F07"/>
          </w:pPr>
          <w:r>
            <w:rPr>
              <w:color w:val="7B7B7B" w:themeColor="accent3" w:themeShade="BF"/>
              <w:lang w:val="pt-BR"/>
            </w:rPr>
            <w:t>[Digite o nome da empresa]</w:t>
          </w:r>
        </w:p>
      </w:docPartBody>
    </w:docPart>
    <w:docPart>
      <w:docPartPr>
        <w:name w:val="32E9E9BE88534AD38C7E3DB9F526A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D40D0-BDF7-4472-AFC4-F2CE61257091}"/>
      </w:docPartPr>
      <w:docPartBody>
        <w:p w:rsidR="00350D7F" w:rsidRDefault="00B15E0C" w:rsidP="00B15E0C">
          <w:pPr>
            <w:pStyle w:val="32E9E9BE88534AD38C7E3DB9F526A1C0"/>
          </w:pPr>
          <w:r>
            <w:rPr>
              <w:color w:val="7B7B7B" w:themeColor="accent3" w:themeShade="BF"/>
              <w:lang w:val="pt-BR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D7"/>
    <w:rsid w:val="00106EA7"/>
    <w:rsid w:val="001D7D83"/>
    <w:rsid w:val="002A06DB"/>
    <w:rsid w:val="00350D7F"/>
    <w:rsid w:val="00530357"/>
    <w:rsid w:val="007F3817"/>
    <w:rsid w:val="008706D7"/>
    <w:rsid w:val="00946991"/>
    <w:rsid w:val="00B15E0C"/>
    <w:rsid w:val="00BE5A2D"/>
    <w:rsid w:val="00C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  <w:style w:type="paragraph" w:customStyle="1" w:styleId="A591C666DD15458C81F04D5C960907D4">
    <w:name w:val="A591C666DD15458C81F04D5C960907D4"/>
    <w:rsid w:val="00B15E0C"/>
    <w:pPr>
      <w:spacing w:after="200" w:line="276" w:lineRule="auto"/>
    </w:pPr>
    <w:rPr>
      <w:lang w:val="en-US" w:eastAsia="en-US"/>
    </w:rPr>
  </w:style>
  <w:style w:type="paragraph" w:customStyle="1" w:styleId="A35DBF7D2D6C4D2C9AB2CCA1B14B88C0">
    <w:name w:val="A35DBF7D2D6C4D2C9AB2CCA1B14B88C0"/>
    <w:rsid w:val="00B15E0C"/>
    <w:pPr>
      <w:spacing w:after="200" w:line="276" w:lineRule="auto"/>
    </w:pPr>
    <w:rPr>
      <w:lang w:val="en-US" w:eastAsia="en-US"/>
    </w:rPr>
  </w:style>
  <w:style w:type="paragraph" w:customStyle="1" w:styleId="AA7B228F03B94395BBBE5702B4C591DA">
    <w:name w:val="AA7B228F03B94395BBBE5702B4C591DA"/>
    <w:rsid w:val="00B15E0C"/>
    <w:pPr>
      <w:spacing w:after="200" w:line="276" w:lineRule="auto"/>
    </w:pPr>
    <w:rPr>
      <w:lang w:val="en-US" w:eastAsia="en-US"/>
    </w:rPr>
  </w:style>
  <w:style w:type="paragraph" w:customStyle="1" w:styleId="6EF5C3A91F9A4E669D6867C479427FCB">
    <w:name w:val="6EF5C3A91F9A4E669D6867C479427FCB"/>
    <w:rsid w:val="00B15E0C"/>
    <w:pPr>
      <w:spacing w:after="200" w:line="276" w:lineRule="auto"/>
    </w:pPr>
    <w:rPr>
      <w:lang w:val="en-US" w:eastAsia="en-US"/>
    </w:rPr>
  </w:style>
  <w:style w:type="paragraph" w:customStyle="1" w:styleId="205A7DB1A37B4DE6833A1197C28A11D1">
    <w:name w:val="205A7DB1A37B4DE6833A1197C28A11D1"/>
    <w:rsid w:val="00B15E0C"/>
    <w:pPr>
      <w:spacing w:after="200" w:line="276" w:lineRule="auto"/>
    </w:pPr>
    <w:rPr>
      <w:lang w:val="en-US" w:eastAsia="en-US"/>
    </w:rPr>
  </w:style>
  <w:style w:type="paragraph" w:customStyle="1" w:styleId="2AE49193BB534C53870E62A9BB4843E6">
    <w:name w:val="2AE49193BB534C53870E62A9BB4843E6"/>
    <w:rsid w:val="00B15E0C"/>
    <w:pPr>
      <w:spacing w:after="200" w:line="276" w:lineRule="auto"/>
    </w:pPr>
    <w:rPr>
      <w:lang w:val="en-US" w:eastAsia="en-US"/>
    </w:rPr>
  </w:style>
  <w:style w:type="paragraph" w:customStyle="1" w:styleId="6B2F3844E0824B43A250F3BAA1D35F07">
    <w:name w:val="6B2F3844E0824B43A250F3BAA1D35F07"/>
    <w:rsid w:val="00B15E0C"/>
    <w:pPr>
      <w:spacing w:after="200" w:line="276" w:lineRule="auto"/>
    </w:pPr>
    <w:rPr>
      <w:lang w:val="en-US" w:eastAsia="en-US"/>
    </w:rPr>
  </w:style>
  <w:style w:type="paragraph" w:customStyle="1" w:styleId="32E9E9BE88534AD38C7E3DB9F526A1C0">
    <w:name w:val="32E9E9BE88534AD38C7E3DB9F526A1C0"/>
    <w:rsid w:val="00B15E0C"/>
    <w:pPr>
      <w:spacing w:after="200" w:line="276" w:lineRule="auto"/>
    </w:pPr>
    <w:rPr>
      <w:lang w:val="en-US" w:eastAsia="en-US"/>
    </w:rPr>
  </w:style>
  <w:style w:type="paragraph" w:customStyle="1" w:styleId="30A411AA99B04E6E896C460083BEF182">
    <w:name w:val="30A411AA99B04E6E896C460083BEF182"/>
    <w:rsid w:val="00B15E0C"/>
    <w:pPr>
      <w:spacing w:after="200" w:line="276" w:lineRule="auto"/>
    </w:pPr>
    <w:rPr>
      <w:lang w:val="en-US" w:eastAsia="en-US"/>
    </w:rPr>
  </w:style>
  <w:style w:type="paragraph" w:customStyle="1" w:styleId="C13836DFAFB14E189C9F73209E7F842D">
    <w:name w:val="C13836DFAFB14E189C9F73209E7F842D"/>
    <w:rsid w:val="00B15E0C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 UP!</PublishDate>
  <Abstract>Este documento contém os exercícios definidos para o Módulo 01 do curso Proj UP!.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C3441-FAA2-4BC9-8EF8-5F7D916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3</Pages>
  <Words>193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que é um projeto e como criar novas oportunidades com ele</vt:lpstr>
      <vt:lpstr>Plano de gerenciamento dos riscos</vt:lpstr>
    </vt:vector>
  </TitlesOfParts>
  <Company>Caderno de Exercícios – Módulo 01</Company>
  <LinksUpToDate>false</LinksUpToDate>
  <CharactersWithSpaces>1234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um projeto e como criar novas oportunidades com ele</dc:title>
  <dc:subject>Nome do Projeto</dc:subject>
  <dc:creator>Eduardo Junior</dc:creator>
  <cp:keywords>Template Gerenciamento de Projetos</cp:keywords>
  <cp:lastModifiedBy>Eduardo Junior</cp:lastModifiedBy>
  <cp:revision>3</cp:revision>
  <dcterms:created xsi:type="dcterms:W3CDTF">2021-02-02T19:50:00Z</dcterms:created>
  <dcterms:modified xsi:type="dcterms:W3CDTF">2021-02-02T19:55:00Z</dcterms:modified>
</cp:coreProperties>
</file>